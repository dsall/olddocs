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21145177"/>
        <w:docPartObj>
          <w:docPartGallery w:val="Cover Pages"/>
          <w:docPartUnique/>
        </w:docPartObj>
      </w:sdtPr>
      <w:sdtContent>
        <w:p w14:paraId="3AF0BD42" w14:textId="77777777" w:rsidR="003576A9" w:rsidRDefault="003576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D06D29" wp14:editId="30F894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B749DE2" w14:textId="77777777" w:rsidR="003576A9" w:rsidRDefault="003576A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Sall, Djibril (salldl)</w:t>
                                      </w:r>
                                    </w:p>
                                  </w:sdtContent>
                                </w:sdt>
                                <w:p w14:paraId="53D9C3A3" w14:textId="77777777" w:rsidR="003576A9" w:rsidRDefault="003576A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SPRING 2018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9F4DB2A" w14:textId="77777777" w:rsidR="003576A9" w:rsidRDefault="003576A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proposal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D06D2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">
                    <v:rect id="Rectangle 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 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749DE2" w14:textId="77777777" w:rsidR="003576A9" w:rsidRDefault="003576A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Sall, Djibril (salldl)</w:t>
                                </w:r>
                              </w:p>
                            </w:sdtContent>
                          </w:sdt>
                          <w:p w14:paraId="53D9C3A3" w14:textId="77777777" w:rsidR="003576A9" w:rsidRDefault="003576A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SPRING 2018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9F4DB2A" w14:textId="77777777" w:rsidR="003576A9" w:rsidRDefault="003576A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proposal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994DCA" w14:textId="77777777" w:rsidR="003576A9" w:rsidRDefault="003576A9">
          <w:r>
            <w:br w:type="page"/>
          </w:r>
        </w:p>
      </w:sdtContent>
    </w:sdt>
    <w:p w14:paraId="544A1CCB" w14:textId="44AAE232" w:rsidR="00B53200" w:rsidRDefault="006B212C" w:rsidP="000634FE">
      <w:pPr>
        <w:pStyle w:val="ListParagraph"/>
        <w:numPr>
          <w:ilvl w:val="0"/>
          <w:numId w:val="8"/>
        </w:numPr>
        <w:shd w:val="clear" w:color="auto" w:fill="FFFFFF"/>
      </w:pPr>
      <w:r>
        <w:lastRenderedPageBreak/>
        <w:t>Statement of Problem:</w:t>
      </w:r>
    </w:p>
    <w:p w14:paraId="12697B80" w14:textId="28863687" w:rsidR="000634FE" w:rsidRDefault="006B212C" w:rsidP="000634FE">
      <w:pPr>
        <w:pStyle w:val="ListParagraph"/>
        <w:numPr>
          <w:ilvl w:val="0"/>
          <w:numId w:val="8"/>
        </w:numPr>
        <w:shd w:val="clear" w:color="auto" w:fill="FFFFFF"/>
      </w:pPr>
      <w:r>
        <w:t>Objectives:</w:t>
      </w:r>
    </w:p>
    <w:p w14:paraId="6AB478AB" w14:textId="0D1F1FAB" w:rsidR="006B212C" w:rsidRDefault="006B212C" w:rsidP="000634FE">
      <w:pPr>
        <w:pStyle w:val="ListParagraph"/>
        <w:numPr>
          <w:ilvl w:val="0"/>
          <w:numId w:val="8"/>
        </w:numPr>
        <w:shd w:val="clear" w:color="auto" w:fill="FFFFFF"/>
      </w:pPr>
      <w:r>
        <w:t>Technical Approach:</w:t>
      </w:r>
    </w:p>
    <w:p w14:paraId="3FE69CEE" w14:textId="135D7E9B" w:rsidR="006B212C" w:rsidRDefault="006B212C" w:rsidP="000634FE">
      <w:pPr>
        <w:pStyle w:val="ListParagraph"/>
        <w:numPr>
          <w:ilvl w:val="0"/>
          <w:numId w:val="8"/>
        </w:numPr>
        <w:shd w:val="clear" w:color="auto" w:fill="FFFFFF"/>
      </w:pPr>
      <w:r>
        <w:t>Project Management:</w:t>
      </w:r>
    </w:p>
    <w:p w14:paraId="7E0EA85A" w14:textId="066BFDAF" w:rsidR="006B212C" w:rsidRDefault="006B212C" w:rsidP="000634FE">
      <w:pPr>
        <w:pStyle w:val="ListParagraph"/>
        <w:numPr>
          <w:ilvl w:val="0"/>
          <w:numId w:val="8"/>
        </w:numPr>
        <w:shd w:val="clear" w:color="auto" w:fill="FFFFFF"/>
      </w:pPr>
      <w:r>
        <w:t>Budget:</w:t>
      </w:r>
    </w:p>
    <w:p w14:paraId="04CEC82B" w14:textId="6F8F1109" w:rsidR="006B212C" w:rsidRDefault="006B212C" w:rsidP="000634FE">
      <w:pPr>
        <w:pStyle w:val="ListParagraph"/>
        <w:numPr>
          <w:ilvl w:val="0"/>
          <w:numId w:val="8"/>
        </w:numPr>
        <w:shd w:val="clear" w:color="auto" w:fill="FFFFFF"/>
      </w:pPr>
      <w:r>
        <w:t>Feasibility:</w:t>
      </w:r>
      <w:bookmarkStart w:id="0" w:name="_GoBack"/>
      <w:bookmarkEnd w:id="0"/>
    </w:p>
    <w:sectPr w:rsidR="006B212C" w:rsidSect="003576A9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1C08F" w14:textId="77777777" w:rsidR="000C378D" w:rsidRDefault="000C378D" w:rsidP="00FE77EB">
      <w:r>
        <w:separator/>
      </w:r>
    </w:p>
  </w:endnote>
  <w:endnote w:type="continuationSeparator" w:id="0">
    <w:p w14:paraId="7CE21B37" w14:textId="77777777" w:rsidR="000C378D" w:rsidRDefault="000C378D" w:rsidP="00FE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7AF64" w14:textId="77777777" w:rsidR="000C378D" w:rsidRDefault="000C378D" w:rsidP="00FE77EB">
      <w:r>
        <w:separator/>
      </w:r>
    </w:p>
  </w:footnote>
  <w:footnote w:type="continuationSeparator" w:id="0">
    <w:p w14:paraId="1FBD2A2A" w14:textId="77777777" w:rsidR="000C378D" w:rsidRDefault="000C378D" w:rsidP="00FE7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B3C09" w14:textId="77777777" w:rsidR="00FE77EB" w:rsidRDefault="00FE77EB" w:rsidP="00D62B9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E72033" w14:textId="77777777" w:rsidR="00FE77EB" w:rsidRDefault="00FE77EB" w:rsidP="00FE77E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ABDA0" w14:textId="26C7EB27" w:rsidR="00FE77EB" w:rsidRDefault="00FE77EB" w:rsidP="00D62B9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Djibril Sall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212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CB7741" w14:textId="77777777" w:rsidR="00FE77EB" w:rsidRDefault="00FE77EB" w:rsidP="00FE77E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3D3B3A"/>
    <w:multiLevelType w:val="hybridMultilevel"/>
    <w:tmpl w:val="23246B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015B9"/>
    <w:multiLevelType w:val="hybridMultilevel"/>
    <w:tmpl w:val="F8D49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A1BD0"/>
    <w:multiLevelType w:val="hybridMultilevel"/>
    <w:tmpl w:val="9498F440"/>
    <w:lvl w:ilvl="0" w:tplc="AB60099A">
      <w:start w:val="1"/>
      <w:numFmt w:val="lowerLetter"/>
      <w:lvlText w:val="%1."/>
      <w:lvlJc w:val="left"/>
      <w:pPr>
        <w:ind w:left="880" w:hanging="360"/>
      </w:pPr>
      <w:rPr>
        <w:rFonts w:ascii="Times" w:eastAsiaTheme="minorHAnsi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>
    <w:nsid w:val="33D94438"/>
    <w:multiLevelType w:val="hybridMultilevel"/>
    <w:tmpl w:val="03A2DECA"/>
    <w:lvl w:ilvl="0" w:tplc="BDF02280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D6847"/>
    <w:multiLevelType w:val="hybridMultilevel"/>
    <w:tmpl w:val="526C744A"/>
    <w:lvl w:ilvl="0" w:tplc="7A4C45E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D133B7"/>
    <w:multiLevelType w:val="hybridMultilevel"/>
    <w:tmpl w:val="9498F440"/>
    <w:lvl w:ilvl="0" w:tplc="AB60099A">
      <w:start w:val="1"/>
      <w:numFmt w:val="lowerLetter"/>
      <w:lvlText w:val="%1."/>
      <w:lvlJc w:val="left"/>
      <w:pPr>
        <w:ind w:left="880" w:hanging="360"/>
      </w:pPr>
      <w:rPr>
        <w:rFonts w:ascii="Times" w:eastAsiaTheme="minorHAnsi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>
    <w:nsid w:val="5E327C82"/>
    <w:multiLevelType w:val="hybridMultilevel"/>
    <w:tmpl w:val="E56CDD8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A9"/>
    <w:rsid w:val="000634FE"/>
    <w:rsid w:val="0007631C"/>
    <w:rsid w:val="00077461"/>
    <w:rsid w:val="0007791E"/>
    <w:rsid w:val="000C378D"/>
    <w:rsid w:val="00103457"/>
    <w:rsid w:val="00151D23"/>
    <w:rsid w:val="001D79AB"/>
    <w:rsid w:val="002930C8"/>
    <w:rsid w:val="003576A9"/>
    <w:rsid w:val="00412964"/>
    <w:rsid w:val="00414BA2"/>
    <w:rsid w:val="006B212C"/>
    <w:rsid w:val="007953D2"/>
    <w:rsid w:val="007E2A76"/>
    <w:rsid w:val="007F70CD"/>
    <w:rsid w:val="00843770"/>
    <w:rsid w:val="00877296"/>
    <w:rsid w:val="00882301"/>
    <w:rsid w:val="008F2C6D"/>
    <w:rsid w:val="0094565E"/>
    <w:rsid w:val="0096562E"/>
    <w:rsid w:val="009779D8"/>
    <w:rsid w:val="009C4432"/>
    <w:rsid w:val="00AE4471"/>
    <w:rsid w:val="00B433C1"/>
    <w:rsid w:val="00B53200"/>
    <w:rsid w:val="00BA7A60"/>
    <w:rsid w:val="00BB7947"/>
    <w:rsid w:val="00C56451"/>
    <w:rsid w:val="00DD1C1A"/>
    <w:rsid w:val="00E12CD1"/>
    <w:rsid w:val="00F0341B"/>
    <w:rsid w:val="00FD4228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64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320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53200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5320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53200"/>
    <w:pPr>
      <w:ind w:left="720"/>
      <w:contextualSpacing/>
    </w:pPr>
  </w:style>
  <w:style w:type="table" w:styleId="TableGrid">
    <w:name w:val="Table Grid"/>
    <w:basedOn w:val="TableNormal"/>
    <w:uiPriority w:val="39"/>
    <w:rsid w:val="00877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772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0C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930C8"/>
  </w:style>
  <w:style w:type="character" w:customStyle="1" w:styleId="pln">
    <w:name w:val="pln"/>
    <w:basedOn w:val="DefaultParagraphFont"/>
    <w:rsid w:val="002930C8"/>
  </w:style>
  <w:style w:type="character" w:customStyle="1" w:styleId="str">
    <w:name w:val="str"/>
    <w:basedOn w:val="DefaultParagraphFont"/>
    <w:rsid w:val="002930C8"/>
  </w:style>
  <w:style w:type="character" w:customStyle="1" w:styleId="kwd">
    <w:name w:val="kwd"/>
    <w:basedOn w:val="DefaultParagraphFont"/>
    <w:rsid w:val="00AE4471"/>
  </w:style>
  <w:style w:type="character" w:customStyle="1" w:styleId="pun">
    <w:name w:val="pun"/>
    <w:basedOn w:val="DefaultParagraphFont"/>
    <w:rsid w:val="00AE4471"/>
  </w:style>
  <w:style w:type="paragraph" w:styleId="Header">
    <w:name w:val="header"/>
    <w:basedOn w:val="Normal"/>
    <w:link w:val="HeaderChar"/>
    <w:uiPriority w:val="99"/>
    <w:unhideWhenUsed/>
    <w:rsid w:val="00FE7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EB"/>
  </w:style>
  <w:style w:type="character" w:styleId="PageNumber">
    <w:name w:val="page number"/>
    <w:basedOn w:val="DefaultParagraphFont"/>
    <w:uiPriority w:val="99"/>
    <w:semiHidden/>
    <w:unhideWhenUsed/>
    <w:rsid w:val="00FE77EB"/>
  </w:style>
  <w:style w:type="paragraph" w:styleId="Footer">
    <w:name w:val="footer"/>
    <w:basedOn w:val="Normal"/>
    <w:link w:val="FooterChar"/>
    <w:uiPriority w:val="99"/>
    <w:unhideWhenUsed/>
    <w:rsid w:val="00FE7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jibrilsall/Library/Group%20Containers/UBF8T346G9.Office/User%20Content.localized/Templates.localized/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8</TotalTime>
  <Pages>2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EGT 467 Advanced Microprocessor</vt:lpstr>
    </vt:vector>
  </TitlesOfParts>
  <Company>SPRING 2018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Chapter 1</dc:subject>
  <dc:creator>Sall, Djibril (salldl)</dc:creator>
  <cp:keywords/>
  <dc:description/>
  <cp:lastModifiedBy>Sall, Djibril (salldl)</cp:lastModifiedBy>
  <cp:revision>3</cp:revision>
  <dcterms:created xsi:type="dcterms:W3CDTF">2018-01-29T19:18:00Z</dcterms:created>
  <dcterms:modified xsi:type="dcterms:W3CDTF">2018-01-29T21:12:00Z</dcterms:modified>
</cp:coreProperties>
</file>